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83" w:type="dxa"/>
        <w:jc w:val="center"/>
        <w:tblInd w:w="-39" w:type="dxa"/>
        <w:tblLayout w:type="fixed"/>
        <w:tblCellMar>
          <w:left w:w="115" w:type="dxa"/>
          <w:right w:w="115" w:type="dxa"/>
        </w:tblCellMar>
        <w:tblLook w:val="01E0"/>
      </w:tblPr>
      <w:tblGrid>
        <w:gridCol w:w="1246"/>
        <w:gridCol w:w="225"/>
        <w:gridCol w:w="4905"/>
        <w:gridCol w:w="1850"/>
        <w:gridCol w:w="926"/>
        <w:gridCol w:w="2131"/>
      </w:tblGrid>
      <w:tr w:rsidR="00A319C4" w:rsidRPr="00857498" w:rsidTr="00DF0631">
        <w:trPr>
          <w:trHeight w:val="576"/>
          <w:tblHeader/>
          <w:jc w:val="center"/>
        </w:trPr>
        <w:tc>
          <w:tcPr>
            <w:tcW w:w="11283" w:type="dxa"/>
            <w:gridSpan w:val="6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A319C4" w:rsidRPr="00857498" w:rsidRDefault="00EE67F4" w:rsidP="00250BAE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Topic</w:t>
            </w:r>
          </w:p>
        </w:tc>
      </w:tr>
      <w:tr w:rsidR="00D27800" w:rsidRPr="00857498" w:rsidTr="00DF0631">
        <w:trPr>
          <w:trHeight w:val="655"/>
          <w:tblHeader/>
          <w:jc w:val="center"/>
        </w:trPr>
        <w:tc>
          <w:tcPr>
            <w:tcW w:w="1246" w:type="dxa"/>
            <w:tcBorders>
              <w:top w:val="single" w:sz="8" w:space="0" w:color="808080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:rsidR="00943486" w:rsidRPr="00857498" w:rsidRDefault="005A3BF5" w:rsidP="00EF29E7">
            <w:pPr>
              <w:pStyle w:val="Heading2"/>
              <w:rPr>
                <w:rFonts w:ascii="Times New Roman" w:hAnsi="Times New Roman" w:cs="Times New Roman"/>
                <w:szCs w:val="18"/>
              </w:rPr>
            </w:pPr>
            <w:r w:rsidRPr="00857498">
              <w:rPr>
                <w:rFonts w:ascii="Times New Roman" w:hAnsi="Times New Roman" w:cs="Times New Roman"/>
                <w:szCs w:val="18"/>
              </w:rPr>
              <w:t>Subjec</w:t>
            </w:r>
            <w:r w:rsidR="00085F0A" w:rsidRPr="00857498">
              <w:rPr>
                <w:rFonts w:ascii="Times New Roman" w:hAnsi="Times New Roman" w:cs="Times New Roman"/>
                <w:szCs w:val="18"/>
              </w:rPr>
              <w:t xml:space="preserve">t:  </w:t>
            </w:r>
          </w:p>
        </w:tc>
        <w:tc>
          <w:tcPr>
            <w:tcW w:w="5130" w:type="dxa"/>
            <w:gridSpan w:val="2"/>
            <w:tcBorders>
              <w:top w:val="single" w:sz="8" w:space="0" w:color="808080"/>
              <w:bottom w:val="single" w:sz="4" w:space="0" w:color="999999"/>
              <w:right w:val="single" w:sz="4" w:space="0" w:color="808080"/>
            </w:tcBorders>
            <w:shd w:val="clear" w:color="auto" w:fill="auto"/>
            <w:vAlign w:val="center"/>
          </w:tcPr>
          <w:p w:rsidR="0067466C" w:rsidRPr="00857498" w:rsidRDefault="0067466C" w:rsidP="0067466C"/>
        </w:tc>
        <w:tc>
          <w:tcPr>
            <w:tcW w:w="185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43486" w:rsidRPr="00857498" w:rsidRDefault="00943486" w:rsidP="00392360">
            <w:pPr>
              <w:pStyle w:val="Heading2"/>
              <w:rPr>
                <w:rFonts w:ascii="Times New Roman" w:hAnsi="Times New Roman" w:cs="Times New Roman"/>
                <w:szCs w:val="18"/>
              </w:rPr>
            </w:pPr>
            <w:r w:rsidRPr="00857498">
              <w:rPr>
                <w:rFonts w:ascii="Times New Roman" w:hAnsi="Times New Roman" w:cs="Times New Roman"/>
                <w:szCs w:val="18"/>
              </w:rPr>
              <w:t>Date:</w:t>
            </w:r>
            <w:r w:rsidR="005A3BF5" w:rsidRPr="00857498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3057" w:type="dxa"/>
            <w:gridSpan w:val="2"/>
            <w:tcBorders>
              <w:top w:val="single" w:sz="8" w:space="0" w:color="808080"/>
              <w:bottom w:val="single" w:sz="4" w:space="0" w:color="808080"/>
              <w:right w:val="single" w:sz="4" w:space="0" w:color="999999"/>
            </w:tcBorders>
            <w:shd w:val="clear" w:color="auto" w:fill="auto"/>
            <w:vAlign w:val="center"/>
          </w:tcPr>
          <w:p w:rsidR="00943486" w:rsidRPr="00857498" w:rsidRDefault="00943486" w:rsidP="00EF29E7">
            <w:pPr>
              <w:rPr>
                <w:sz w:val="18"/>
                <w:szCs w:val="18"/>
              </w:rPr>
            </w:pPr>
          </w:p>
        </w:tc>
      </w:tr>
      <w:tr w:rsidR="00943486" w:rsidRPr="00857498" w:rsidTr="00246BAA">
        <w:trPr>
          <w:trHeight w:val="1232"/>
          <w:tblHeader/>
          <w:jc w:val="center"/>
        </w:trPr>
        <w:tc>
          <w:tcPr>
            <w:tcW w:w="1471" w:type="dxa"/>
            <w:gridSpan w:val="2"/>
            <w:tcBorders>
              <w:top w:val="single" w:sz="4" w:space="0" w:color="999999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43486" w:rsidRPr="00857498" w:rsidRDefault="00FD587F" w:rsidP="00796103">
            <w:pPr>
              <w:pStyle w:val="Heading2"/>
              <w:rPr>
                <w:rFonts w:ascii="Times New Roman" w:hAnsi="Times New Roman" w:cs="Times New Roman"/>
                <w:szCs w:val="18"/>
              </w:rPr>
            </w:pPr>
            <w:r w:rsidRPr="00857498">
              <w:rPr>
                <w:rFonts w:ascii="Times New Roman" w:hAnsi="Times New Roman" w:cs="Times New Roman"/>
                <w:szCs w:val="18"/>
              </w:rPr>
              <w:t xml:space="preserve">Facilitator: </w:t>
            </w:r>
          </w:p>
        </w:tc>
        <w:tc>
          <w:tcPr>
            <w:tcW w:w="4905" w:type="dxa"/>
            <w:tcBorders>
              <w:top w:val="single" w:sz="4" w:space="0" w:color="999999"/>
              <w:bottom w:val="single" w:sz="4" w:space="0" w:color="999999"/>
              <w:right w:val="single" w:sz="4" w:space="0" w:color="808080"/>
            </w:tcBorders>
            <w:shd w:val="clear" w:color="auto" w:fill="auto"/>
            <w:vAlign w:val="center"/>
          </w:tcPr>
          <w:p w:rsidR="00943486" w:rsidRPr="00246BAA" w:rsidRDefault="00943486" w:rsidP="00A366D7">
            <w:pPr>
              <w:rPr>
                <w:b/>
                <w:sz w:val="20"/>
                <w:szCs w:val="18"/>
              </w:rPr>
            </w:pPr>
          </w:p>
        </w:tc>
        <w:tc>
          <w:tcPr>
            <w:tcW w:w="27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43486" w:rsidRPr="00857498" w:rsidRDefault="00085F0A" w:rsidP="00392360">
            <w:pPr>
              <w:pStyle w:val="Heading2"/>
              <w:rPr>
                <w:rFonts w:ascii="Times New Roman" w:hAnsi="Times New Roman" w:cs="Times New Roman"/>
                <w:szCs w:val="18"/>
              </w:rPr>
            </w:pPr>
            <w:r w:rsidRPr="00857498">
              <w:rPr>
                <w:rFonts w:ascii="Times New Roman" w:hAnsi="Times New Roman" w:cs="Times New Roman"/>
                <w:szCs w:val="18"/>
              </w:rPr>
              <w:t>Place:</w:t>
            </w:r>
            <w:r w:rsidR="00246BAA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808080"/>
              <w:bottom w:val="single" w:sz="4" w:space="0" w:color="808080"/>
              <w:right w:val="single" w:sz="4" w:space="0" w:color="999999"/>
            </w:tcBorders>
            <w:shd w:val="clear" w:color="auto" w:fill="auto"/>
            <w:vAlign w:val="center"/>
          </w:tcPr>
          <w:p w:rsidR="00311E6A" w:rsidRPr="00857498" w:rsidRDefault="00311E6A" w:rsidP="00EF29E7">
            <w:pPr>
              <w:rPr>
                <w:sz w:val="18"/>
                <w:szCs w:val="18"/>
              </w:rPr>
            </w:pPr>
          </w:p>
        </w:tc>
      </w:tr>
      <w:tr w:rsidR="00085F0A" w:rsidRPr="00857498" w:rsidTr="00DF0631">
        <w:trPr>
          <w:trHeight w:val="305"/>
          <w:tblHeader/>
          <w:jc w:val="center"/>
        </w:trPr>
        <w:tc>
          <w:tcPr>
            <w:tcW w:w="11283" w:type="dxa"/>
            <w:gridSpan w:val="6"/>
            <w:tcBorders>
              <w:top w:val="single" w:sz="4" w:space="0" w:color="999999"/>
              <w:bottom w:val="single" w:sz="4" w:space="0" w:color="808080"/>
            </w:tcBorders>
            <w:shd w:val="clear" w:color="auto" w:fill="auto"/>
            <w:vAlign w:val="center"/>
          </w:tcPr>
          <w:p w:rsidR="00085F0A" w:rsidRPr="00857498" w:rsidRDefault="00085F0A" w:rsidP="00EF29E7">
            <w:pPr>
              <w:rPr>
                <w:sz w:val="18"/>
                <w:szCs w:val="18"/>
              </w:rPr>
            </w:pPr>
          </w:p>
        </w:tc>
      </w:tr>
    </w:tbl>
    <w:p w:rsidR="00C11C25" w:rsidRPr="00857498" w:rsidRDefault="00C11C25" w:rsidP="00A319C4"/>
    <w:tbl>
      <w:tblPr>
        <w:tblW w:w="11070" w:type="dxa"/>
        <w:tblInd w:w="-522" w:type="dxa"/>
        <w:tblLook w:val="04A0"/>
      </w:tblPr>
      <w:tblGrid>
        <w:gridCol w:w="499"/>
        <w:gridCol w:w="3119"/>
        <w:gridCol w:w="2957"/>
        <w:gridCol w:w="1707"/>
        <w:gridCol w:w="1353"/>
        <w:gridCol w:w="1435"/>
      </w:tblGrid>
      <w:tr w:rsidR="00494B10" w:rsidRPr="00FC0333" w:rsidTr="00683D8F">
        <w:trPr>
          <w:trHeight w:val="465"/>
        </w:trPr>
        <w:tc>
          <w:tcPr>
            <w:tcW w:w="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3"/>
            <w:hideMark/>
          </w:tcPr>
          <w:p w:rsidR="00DF0631" w:rsidRPr="00FC0333" w:rsidRDefault="00DF0631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bookmarkStart w:id="0" w:name="RANGE!B1:G54"/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SR</w:t>
            </w:r>
            <w:bookmarkEnd w:id="0"/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hideMark/>
          </w:tcPr>
          <w:p w:rsidR="00DF0631" w:rsidRPr="00FC0333" w:rsidRDefault="00DF0631" w:rsidP="00DF0631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Invitee</w:t>
            </w:r>
          </w:p>
        </w:tc>
        <w:tc>
          <w:tcPr>
            <w:tcW w:w="29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hideMark/>
          </w:tcPr>
          <w:p w:rsidR="00DF0631" w:rsidRPr="00FC0333" w:rsidRDefault="00DF0631" w:rsidP="00DF0631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 xml:space="preserve">Signature </w:t>
            </w:r>
          </w:p>
        </w:tc>
        <w:tc>
          <w:tcPr>
            <w:tcW w:w="1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hideMark/>
          </w:tcPr>
          <w:p w:rsidR="00DF0631" w:rsidRPr="00FC0333" w:rsidRDefault="00DF0631" w:rsidP="00DF0631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 xml:space="preserve">Designation 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hideMark/>
          </w:tcPr>
          <w:p w:rsidR="00DF0631" w:rsidRPr="00FC0333" w:rsidRDefault="00DF0631" w:rsidP="00DF0631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 xml:space="preserve">Department 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hideMark/>
          </w:tcPr>
          <w:p w:rsidR="00DF0631" w:rsidRPr="00FC0333" w:rsidRDefault="00DF0631" w:rsidP="00DF0631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 xml:space="preserve">Sign in Time 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A2368C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A2368C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683D8F" w:rsidRPr="00FC0333" w:rsidTr="00683D8F">
        <w:trPr>
          <w:trHeight w:val="499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83D8F" w:rsidRPr="00FC0333" w:rsidRDefault="00683D8F" w:rsidP="00DF063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C033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</w:tbl>
    <w:p w:rsidR="00C11C25" w:rsidRPr="00857498" w:rsidRDefault="00C11C25" w:rsidP="00A319C4"/>
    <w:p w:rsidR="00494B10" w:rsidRPr="00857498" w:rsidRDefault="00494B10" w:rsidP="00A319C4"/>
    <w:sectPr w:rsidR="00494B10" w:rsidRPr="00857498" w:rsidSect="00A319C4">
      <w:headerReference w:type="default" r:id="rId6"/>
      <w:footerReference w:type="default" r:id="rId7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77D" w:rsidRDefault="00D0377D">
      <w:r>
        <w:separator/>
      </w:r>
    </w:p>
  </w:endnote>
  <w:endnote w:type="continuationSeparator" w:id="1">
    <w:p w:rsidR="00D0377D" w:rsidRDefault="00D037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98" w:rsidRPr="00A319C4" w:rsidRDefault="00857498" w:rsidP="00A319C4">
    <w:r w:rsidRPr="00A319C4">
      <w:t xml:space="preserve">Page </w:t>
    </w:r>
    <w:fldSimple w:instr=" PAGE ">
      <w:r w:rsidR="00392360">
        <w:rPr>
          <w:noProof/>
        </w:rPr>
        <w:t>1</w:t>
      </w:r>
    </w:fldSimple>
    <w:r w:rsidRPr="00A319C4">
      <w:t xml:space="preserve"> of </w:t>
    </w:r>
    <w:fldSimple w:instr=" NUMPAGES ">
      <w:r w:rsidR="00392360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77D" w:rsidRDefault="00D0377D">
      <w:r>
        <w:separator/>
      </w:r>
    </w:p>
  </w:footnote>
  <w:footnote w:type="continuationSeparator" w:id="1">
    <w:p w:rsidR="00D0377D" w:rsidRDefault="00D037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98" w:rsidRDefault="0080620B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30.5pt;margin-top:-20.25pt;width:210pt;height:30.75pt;z-index:251657728" wrapcoords="-33 0 -33 21273 21600 21273 21600 0 -33 0" fillcolor="#09c" strokecolor="#039">
          <v:fill opacity="45875f"/>
          <v:imagedata r:id="rId1" o:title="" gain="74473f"/>
          <w10:wrap anchorx="page"/>
        </v:shape>
        <o:OLEObject Type="Embed" ProgID="Unknown" ShapeID="_x0000_s2049" DrawAspect="Content" ObjectID="_1554720303" r:id="rId2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attachedTemplate r:id="rId1"/>
  <w:stylePaneFormatFilter w:val="3F01"/>
  <w:defaultTabStop w:val="720"/>
  <w:noPunctuationKerning/>
  <w:characterSpacingControl w:val="doNotCompress"/>
  <w:hdrShapeDefaults>
    <o:shapedefaults v:ext="edit" spidmax="542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363D4"/>
    <w:rsid w:val="00016146"/>
    <w:rsid w:val="000226CA"/>
    <w:rsid w:val="0002345E"/>
    <w:rsid w:val="0002449F"/>
    <w:rsid w:val="00037739"/>
    <w:rsid w:val="0005357E"/>
    <w:rsid w:val="00065002"/>
    <w:rsid w:val="00073019"/>
    <w:rsid w:val="0007719F"/>
    <w:rsid w:val="00085F0A"/>
    <w:rsid w:val="00086A4F"/>
    <w:rsid w:val="000C1153"/>
    <w:rsid w:val="000D43EA"/>
    <w:rsid w:val="000E1673"/>
    <w:rsid w:val="00124458"/>
    <w:rsid w:val="00155295"/>
    <w:rsid w:val="00160565"/>
    <w:rsid w:val="0016540E"/>
    <w:rsid w:val="001851E7"/>
    <w:rsid w:val="0019317C"/>
    <w:rsid w:val="0019352E"/>
    <w:rsid w:val="001C0D4C"/>
    <w:rsid w:val="001D1561"/>
    <w:rsid w:val="001E51A7"/>
    <w:rsid w:val="001F0712"/>
    <w:rsid w:val="001F7EC4"/>
    <w:rsid w:val="00246BAA"/>
    <w:rsid w:val="00250BAE"/>
    <w:rsid w:val="00297840"/>
    <w:rsid w:val="002B6C81"/>
    <w:rsid w:val="002D1297"/>
    <w:rsid w:val="002D6F75"/>
    <w:rsid w:val="002F0CA6"/>
    <w:rsid w:val="00303953"/>
    <w:rsid w:val="00311E6A"/>
    <w:rsid w:val="00322E74"/>
    <w:rsid w:val="003359D2"/>
    <w:rsid w:val="00336500"/>
    <w:rsid w:val="003773A2"/>
    <w:rsid w:val="003830EF"/>
    <w:rsid w:val="00386E55"/>
    <w:rsid w:val="00392360"/>
    <w:rsid w:val="003966ED"/>
    <w:rsid w:val="003B07B3"/>
    <w:rsid w:val="003D31EE"/>
    <w:rsid w:val="003E4C8E"/>
    <w:rsid w:val="003F503A"/>
    <w:rsid w:val="0040666C"/>
    <w:rsid w:val="00425DA5"/>
    <w:rsid w:val="004360AF"/>
    <w:rsid w:val="004819A6"/>
    <w:rsid w:val="00482611"/>
    <w:rsid w:val="00494B10"/>
    <w:rsid w:val="00497755"/>
    <w:rsid w:val="004A03D5"/>
    <w:rsid w:val="004A33BA"/>
    <w:rsid w:val="004B5F62"/>
    <w:rsid w:val="004B686B"/>
    <w:rsid w:val="004D1A40"/>
    <w:rsid w:val="004F3E05"/>
    <w:rsid w:val="00505AB9"/>
    <w:rsid w:val="005345DB"/>
    <w:rsid w:val="005363D4"/>
    <w:rsid w:val="005367B6"/>
    <w:rsid w:val="00544B7E"/>
    <w:rsid w:val="005465F2"/>
    <w:rsid w:val="00550B40"/>
    <w:rsid w:val="00552517"/>
    <w:rsid w:val="005527E8"/>
    <w:rsid w:val="00577F14"/>
    <w:rsid w:val="00593326"/>
    <w:rsid w:val="005A3BF5"/>
    <w:rsid w:val="005D5FCA"/>
    <w:rsid w:val="005F48FF"/>
    <w:rsid w:val="005F5458"/>
    <w:rsid w:val="00614BD7"/>
    <w:rsid w:val="00615C54"/>
    <w:rsid w:val="006230F8"/>
    <w:rsid w:val="00626128"/>
    <w:rsid w:val="0063434F"/>
    <w:rsid w:val="00640418"/>
    <w:rsid w:val="0064607E"/>
    <w:rsid w:val="006640F6"/>
    <w:rsid w:val="00664EC7"/>
    <w:rsid w:val="0067466C"/>
    <w:rsid w:val="00683D8F"/>
    <w:rsid w:val="006A6F07"/>
    <w:rsid w:val="006A6FDA"/>
    <w:rsid w:val="006B6D5B"/>
    <w:rsid w:val="006C39AD"/>
    <w:rsid w:val="006E1340"/>
    <w:rsid w:val="006E5375"/>
    <w:rsid w:val="00705C93"/>
    <w:rsid w:val="007334B2"/>
    <w:rsid w:val="00735B5B"/>
    <w:rsid w:val="007441A0"/>
    <w:rsid w:val="00746B0F"/>
    <w:rsid w:val="00765CC2"/>
    <w:rsid w:val="00796103"/>
    <w:rsid w:val="007A4273"/>
    <w:rsid w:val="007A57D9"/>
    <w:rsid w:val="007B6F16"/>
    <w:rsid w:val="007C18F3"/>
    <w:rsid w:val="007D330C"/>
    <w:rsid w:val="007E37C1"/>
    <w:rsid w:val="007F03B0"/>
    <w:rsid w:val="007F1488"/>
    <w:rsid w:val="00802EB2"/>
    <w:rsid w:val="0080620B"/>
    <w:rsid w:val="00815029"/>
    <w:rsid w:val="00847F78"/>
    <w:rsid w:val="00850CD1"/>
    <w:rsid w:val="00852E8D"/>
    <w:rsid w:val="00853B1C"/>
    <w:rsid w:val="00857498"/>
    <w:rsid w:val="00862AEC"/>
    <w:rsid w:val="00871E4B"/>
    <w:rsid w:val="00877470"/>
    <w:rsid w:val="0088782F"/>
    <w:rsid w:val="008C3E31"/>
    <w:rsid w:val="008C4985"/>
    <w:rsid w:val="008D0DC0"/>
    <w:rsid w:val="008F2427"/>
    <w:rsid w:val="00943486"/>
    <w:rsid w:val="0096439A"/>
    <w:rsid w:val="00964AAD"/>
    <w:rsid w:val="00964B25"/>
    <w:rsid w:val="00974B44"/>
    <w:rsid w:val="00977977"/>
    <w:rsid w:val="009871F7"/>
    <w:rsid w:val="009A3005"/>
    <w:rsid w:val="009B4641"/>
    <w:rsid w:val="009D6FE8"/>
    <w:rsid w:val="009E2B06"/>
    <w:rsid w:val="009E5BFB"/>
    <w:rsid w:val="009E6A8E"/>
    <w:rsid w:val="009F48D3"/>
    <w:rsid w:val="00A0331A"/>
    <w:rsid w:val="00A2368C"/>
    <w:rsid w:val="00A319C4"/>
    <w:rsid w:val="00A366D7"/>
    <w:rsid w:val="00A6537D"/>
    <w:rsid w:val="00A66A9F"/>
    <w:rsid w:val="00A72FFD"/>
    <w:rsid w:val="00A770F4"/>
    <w:rsid w:val="00A84CC8"/>
    <w:rsid w:val="00A8504B"/>
    <w:rsid w:val="00A91B8D"/>
    <w:rsid w:val="00A950D1"/>
    <w:rsid w:val="00AA1469"/>
    <w:rsid w:val="00AA5E78"/>
    <w:rsid w:val="00AC4EAC"/>
    <w:rsid w:val="00AD2C27"/>
    <w:rsid w:val="00AD7509"/>
    <w:rsid w:val="00AE3DD8"/>
    <w:rsid w:val="00B17EA9"/>
    <w:rsid w:val="00B20857"/>
    <w:rsid w:val="00B25F5A"/>
    <w:rsid w:val="00B31472"/>
    <w:rsid w:val="00B3724A"/>
    <w:rsid w:val="00B47F75"/>
    <w:rsid w:val="00B715DD"/>
    <w:rsid w:val="00B87448"/>
    <w:rsid w:val="00B9539D"/>
    <w:rsid w:val="00B96D2A"/>
    <w:rsid w:val="00B9722F"/>
    <w:rsid w:val="00BA4A2F"/>
    <w:rsid w:val="00BB0082"/>
    <w:rsid w:val="00BB73F7"/>
    <w:rsid w:val="00C0148E"/>
    <w:rsid w:val="00C02B77"/>
    <w:rsid w:val="00C04FCD"/>
    <w:rsid w:val="00C11C25"/>
    <w:rsid w:val="00C26A96"/>
    <w:rsid w:val="00C32430"/>
    <w:rsid w:val="00C40AB6"/>
    <w:rsid w:val="00C51FE3"/>
    <w:rsid w:val="00C52450"/>
    <w:rsid w:val="00C84FEF"/>
    <w:rsid w:val="00C920B4"/>
    <w:rsid w:val="00CB72A2"/>
    <w:rsid w:val="00CC2996"/>
    <w:rsid w:val="00CD67B5"/>
    <w:rsid w:val="00D01859"/>
    <w:rsid w:val="00D0377D"/>
    <w:rsid w:val="00D26766"/>
    <w:rsid w:val="00D27800"/>
    <w:rsid w:val="00D816FC"/>
    <w:rsid w:val="00DA37F4"/>
    <w:rsid w:val="00DB7217"/>
    <w:rsid w:val="00DD01B6"/>
    <w:rsid w:val="00DE7E14"/>
    <w:rsid w:val="00DF0631"/>
    <w:rsid w:val="00DF0B5A"/>
    <w:rsid w:val="00E156DD"/>
    <w:rsid w:val="00E22858"/>
    <w:rsid w:val="00E50465"/>
    <w:rsid w:val="00E647B7"/>
    <w:rsid w:val="00E72AAE"/>
    <w:rsid w:val="00E94BD8"/>
    <w:rsid w:val="00EA32F5"/>
    <w:rsid w:val="00EE2F2A"/>
    <w:rsid w:val="00EE67F4"/>
    <w:rsid w:val="00EF29E7"/>
    <w:rsid w:val="00EF7D74"/>
    <w:rsid w:val="00F1267D"/>
    <w:rsid w:val="00F56506"/>
    <w:rsid w:val="00F63320"/>
    <w:rsid w:val="00F82858"/>
    <w:rsid w:val="00F83873"/>
    <w:rsid w:val="00F94770"/>
    <w:rsid w:val="00FC0333"/>
    <w:rsid w:val="00FC6F37"/>
    <w:rsid w:val="00FD5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540E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4B5F62"/>
    <w:pPr>
      <w:outlineLvl w:val="0"/>
    </w:pPr>
    <w:rPr>
      <w:rFonts w:ascii="Tahoma" w:hAnsi="Tahoma" w:cs="Tahoma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29E7"/>
    <w:pPr>
      <w:outlineLvl w:val="1"/>
    </w:pPr>
    <w:rPr>
      <w:rFonts w:ascii="Tahoma" w:hAnsi="Tahoma" w:cs="Tahoma"/>
      <w:b/>
      <w:sz w:val="20"/>
    </w:rPr>
  </w:style>
  <w:style w:type="paragraph" w:styleId="Heading3">
    <w:name w:val="heading 3"/>
    <w:basedOn w:val="Normal"/>
    <w:next w:val="Normal"/>
    <w:qFormat/>
    <w:rsid w:val="0002345E"/>
    <w:pPr>
      <w:jc w:val="center"/>
      <w:outlineLvl w:val="2"/>
    </w:pPr>
    <w:rPr>
      <w:rFonts w:ascii="Tahoma" w:hAnsi="Tahoma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7800"/>
    <w:rPr>
      <w:rFonts w:ascii="Tahoma" w:hAnsi="Tahoma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4B5F62"/>
    <w:rPr>
      <w:rFonts w:ascii="Tahoma" w:hAnsi="Tahoma" w:cs="Tahoma"/>
      <w:b/>
      <w:sz w:val="20"/>
    </w:rPr>
  </w:style>
  <w:style w:type="paragraph" w:styleId="Header">
    <w:name w:val="header"/>
    <w:basedOn w:val="Normal"/>
    <w:rsid w:val="00EF29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29E7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EF29E7"/>
    <w:rPr>
      <w:rFonts w:ascii="Tahoma" w:eastAsia="Batang" w:hAnsi="Tahoma" w:cs="Tahoma"/>
      <w:b/>
      <w:szCs w:val="24"/>
      <w:lang w:val="en-US" w:eastAsia="ko-KR" w:bidi="ar-SA"/>
    </w:rPr>
  </w:style>
  <w:style w:type="paragraph" w:styleId="BalloonText">
    <w:name w:val="Balloon Text"/>
    <w:basedOn w:val="Normal"/>
    <w:link w:val="BalloonTextChar"/>
    <w:rsid w:val="00077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719F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ama%20&amp;%20Radwa\AppData\Roaming\Microsoft\Templates\Meeting%20sign-in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sign-in sheet.dot</Template>
  <TotalTime>418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&amp; Radwa</dc:creator>
  <cp:lastModifiedBy>khalifa</cp:lastModifiedBy>
  <cp:revision>54</cp:revision>
  <cp:lastPrinted>2017-04-26T10:59:00Z</cp:lastPrinted>
  <dcterms:created xsi:type="dcterms:W3CDTF">2015-11-10T11:37:00Z</dcterms:created>
  <dcterms:modified xsi:type="dcterms:W3CDTF">2017-04-26T11:59:00Z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TC010175911033</vt:lpwstr>
  </property>
</Properties>
</file>